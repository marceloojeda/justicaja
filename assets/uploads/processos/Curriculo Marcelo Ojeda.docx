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170"/>
      </w:tblGrid>
      <w:tr w:rsidR="001B2ABD" w:rsidRPr="00261D1C" w:rsidTr="00CC6448">
        <w:trPr>
          <w:trHeight w:val="4410"/>
        </w:trPr>
        <w:tc>
          <w:tcPr>
            <w:tcW w:w="3600" w:type="dxa"/>
            <w:vAlign w:val="bottom"/>
          </w:tcPr>
          <w:p w:rsidR="001B2ABD" w:rsidRPr="00261D1C" w:rsidRDefault="001B2ABD" w:rsidP="001B2ABD">
            <w:pPr>
              <w:tabs>
                <w:tab w:val="left" w:pos="990"/>
              </w:tabs>
              <w:jc w:val="center"/>
              <w:rPr>
                <w:lang w:val="pt-BR"/>
              </w:rPr>
            </w:pPr>
            <w:r w:rsidRPr="00261D1C">
              <w:rPr>
                <w:noProof/>
                <w:lang w:val="pt-BR" w:eastAsia="en-US"/>
              </w:rPr>
              <mc:AlternateContent>
                <mc:Choice Requires="wps">
                  <w:drawing>
                    <wp:inline distT="0" distB="0" distL="0" distR="0" wp14:anchorId="2B942D54" wp14:editId="6E9BC60E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F01096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" strokecolor="#94b6d2 [3204]" strokeweight="5pt">
                      <v:fill r:id="rId10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261D1C" w:rsidRDefault="001B2ABD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170" w:type="dxa"/>
            <w:vAlign w:val="bottom"/>
          </w:tcPr>
          <w:p w:rsidR="001B2ABD" w:rsidRPr="00261D1C" w:rsidRDefault="00160DE9" w:rsidP="001B2ABD">
            <w:pPr>
              <w:pStyle w:val="Ttulo"/>
              <w:rPr>
                <w:lang w:val="pt-BR"/>
              </w:rPr>
            </w:pPr>
            <w:r>
              <w:rPr>
                <w:lang w:val="pt-BR"/>
              </w:rPr>
              <w:t>Marcelo ojeda</w:t>
            </w:r>
          </w:p>
          <w:p w:rsidR="001B2ABD" w:rsidRPr="00261D1C" w:rsidRDefault="00160DE9" w:rsidP="001B2ABD">
            <w:pPr>
              <w:pStyle w:val="Subttulo"/>
              <w:rPr>
                <w:lang w:val="pt-BR"/>
              </w:rPr>
            </w:pPr>
            <w:r>
              <w:rPr>
                <w:spacing w:val="0"/>
                <w:w w:val="100"/>
                <w:lang w:val="pt-BR"/>
              </w:rPr>
              <w:t>Analista de Sistemas</w:t>
            </w:r>
          </w:p>
        </w:tc>
      </w:tr>
      <w:tr w:rsidR="001B2ABD" w:rsidRPr="00261D1C" w:rsidTr="00CC6448">
        <w:tc>
          <w:tcPr>
            <w:tcW w:w="3600" w:type="dxa"/>
          </w:tcPr>
          <w:sdt>
            <w:sdtPr>
              <w:rPr>
                <w:lang w:val="pt-BR"/>
              </w:rPr>
              <w:id w:val="-1711873194"/>
              <w:placeholder>
                <w:docPart w:val="0C265922DD974E4891C68B58A3C6AD4D"/>
              </w:placeholder>
              <w:temporary/>
              <w:showingPlcHdr/>
              <w15:appearance w15:val="hidden"/>
            </w:sdtPr>
            <w:sdtEndPr/>
            <w:sdtContent>
              <w:p w:rsidR="001B2ABD" w:rsidRPr="00261D1C" w:rsidRDefault="00036450" w:rsidP="00036450">
                <w:pPr>
                  <w:pStyle w:val="Ttulo3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Perfil</w:t>
                </w:r>
              </w:p>
            </w:sdtContent>
          </w:sdt>
          <w:p w:rsidR="00160DE9" w:rsidRDefault="00160DE9" w:rsidP="00036450">
            <w:pPr>
              <w:rPr>
                <w:lang w:val="pt-BR"/>
              </w:rPr>
            </w:pPr>
            <w:r>
              <w:rPr>
                <w:lang w:val="pt-BR"/>
              </w:rPr>
              <w:t>Bacharel em Ciência da Computação desde novembro/2004, com mais de 13 anos de experiência em desenvolvimento de sistemas web e desktop.</w:t>
            </w:r>
          </w:p>
          <w:p w:rsidR="00036450" w:rsidRDefault="00160DE9" w:rsidP="00036450">
            <w:pPr>
              <w:rPr>
                <w:lang w:val="pt-BR"/>
              </w:rPr>
            </w:pPr>
            <w:r>
              <w:rPr>
                <w:lang w:val="pt-BR"/>
              </w:rPr>
              <w:t>Já possuo o nível de Desenvolvedor Pleno na plataforma .</w:t>
            </w:r>
            <w:r w:rsidR="00964E34">
              <w:rPr>
                <w:lang w:val="pt-BR"/>
              </w:rPr>
              <w:t>N</w:t>
            </w:r>
            <w:r>
              <w:rPr>
                <w:lang w:val="pt-BR"/>
              </w:rPr>
              <w:t xml:space="preserve">et e atualmente como Analista Desenvolvedor Full </w:t>
            </w:r>
            <w:proofErr w:type="spellStart"/>
            <w:r>
              <w:rPr>
                <w:lang w:val="pt-BR"/>
              </w:rPr>
              <w:t>Stack</w:t>
            </w:r>
            <w:proofErr w:type="spellEnd"/>
            <w:r>
              <w:rPr>
                <w:lang w:val="pt-BR"/>
              </w:rPr>
              <w:t xml:space="preserve"> em PHP. </w:t>
            </w:r>
          </w:p>
          <w:p w:rsidR="00160DE9" w:rsidRDefault="00160DE9" w:rsidP="00036450">
            <w:pPr>
              <w:rPr>
                <w:lang w:val="pt-BR"/>
              </w:rPr>
            </w:pPr>
            <w:r>
              <w:rPr>
                <w:lang w:val="pt-BR"/>
              </w:rPr>
              <w:t>Me considero uma pessoa comprometida com as responsabilidades a mim conferidas</w:t>
            </w:r>
            <w:r w:rsidR="00C05D7A">
              <w:rPr>
                <w:lang w:val="pt-BR"/>
              </w:rPr>
              <w:t xml:space="preserve"> e de fácil adequação </w:t>
            </w:r>
            <w:proofErr w:type="gramStart"/>
            <w:r w:rsidR="00C05D7A">
              <w:rPr>
                <w:lang w:val="pt-BR"/>
              </w:rPr>
              <w:t>à</w:t>
            </w:r>
            <w:proofErr w:type="gramEnd"/>
            <w:r w:rsidR="00C05D7A">
              <w:rPr>
                <w:lang w:val="pt-BR"/>
              </w:rPr>
              <w:t xml:space="preserve"> rotinas de trabalho e também com o trabalho em equipe.</w:t>
            </w:r>
          </w:p>
          <w:p w:rsidR="0086299E" w:rsidRPr="00261D1C" w:rsidRDefault="0086299E" w:rsidP="00036450">
            <w:pPr>
              <w:rPr>
                <w:lang w:val="pt-BR"/>
              </w:rPr>
            </w:pPr>
            <w:r>
              <w:rPr>
                <w:lang w:val="pt-BR"/>
              </w:rPr>
              <w:t>Tenho afinidade com as metodologias de desenvolvimento TDD</w:t>
            </w:r>
            <w:r w:rsidR="009A0DCD">
              <w:rPr>
                <w:lang w:val="pt-BR"/>
              </w:rPr>
              <w:t xml:space="preserve"> e SOLID, além do básico em DDD.</w:t>
            </w:r>
          </w:p>
          <w:p w:rsidR="00036450" w:rsidRPr="00261D1C" w:rsidRDefault="00036450" w:rsidP="00036450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1954003311"/>
              <w:placeholder>
                <w:docPart w:val="AE1B1AE365CF441F9CDC0EEDF6493D28"/>
              </w:placeholder>
              <w:temporary/>
              <w:showingPlcHdr/>
              <w15:appearance w15:val="hidden"/>
            </w:sdtPr>
            <w:sdtEndPr/>
            <w:sdtContent>
              <w:p w:rsidR="00036450" w:rsidRPr="00261D1C" w:rsidRDefault="004813B3" w:rsidP="00036450">
                <w:pPr>
                  <w:pStyle w:val="Ttulo3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lang w:val="pt-BR"/>
              </w:rPr>
              <w:id w:val="1111563247"/>
              <w:placeholder>
                <w:docPart w:val="9BB62B3848894010ACF283416C174A58"/>
              </w:placeholder>
              <w:temporary/>
              <w:showingPlcHdr/>
              <w15:appearance w15:val="hidden"/>
            </w:sdtPr>
            <w:sdtEndPr/>
            <w:sdtContent>
              <w:p w:rsidR="004D3011" w:rsidRPr="00261D1C" w:rsidRDefault="004D3011" w:rsidP="004D3011">
                <w:pPr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TELEFONE:</w:t>
                </w:r>
              </w:p>
            </w:sdtContent>
          </w:sdt>
          <w:p w:rsidR="004D3011" w:rsidRPr="00261D1C" w:rsidRDefault="00C05D7A" w:rsidP="004D3011">
            <w:pPr>
              <w:rPr>
                <w:lang w:val="pt-BR"/>
              </w:rPr>
            </w:pPr>
            <w:r>
              <w:rPr>
                <w:lang w:val="pt-BR"/>
              </w:rPr>
              <w:t>(62) 99114-7749</w:t>
            </w:r>
          </w:p>
          <w:p w:rsidR="004D3011" w:rsidRPr="00261D1C" w:rsidRDefault="004D3011" w:rsidP="004D3011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67859272"/>
              <w:placeholder>
                <w:docPart w:val="07D1BB2075F84D298BB22A420828B5A1"/>
              </w:placeholder>
              <w:temporary/>
              <w:showingPlcHdr/>
              <w15:appearance w15:val="hidden"/>
            </w:sdtPr>
            <w:sdtEndPr/>
            <w:sdtContent>
              <w:p w:rsidR="004D3011" w:rsidRPr="00261D1C" w:rsidRDefault="004D3011" w:rsidP="004D3011">
                <w:pPr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SITE:</w:t>
                </w:r>
              </w:p>
            </w:sdtContent>
          </w:sdt>
          <w:p w:rsidR="004D3011" w:rsidRPr="00261D1C" w:rsidRDefault="00C05D7A" w:rsidP="004D3011">
            <w:pPr>
              <w:rPr>
                <w:lang w:val="pt-BR"/>
              </w:rPr>
            </w:pPr>
            <w:r>
              <w:rPr>
                <w:lang w:val="pt-BR"/>
              </w:rPr>
              <w:t>https://www.linkedin.com/in/marcelotorrilhas</w:t>
            </w:r>
          </w:p>
          <w:p w:rsidR="004D3011" w:rsidRPr="00261D1C" w:rsidRDefault="004D3011" w:rsidP="004D3011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-240260293"/>
              <w:placeholder>
                <w:docPart w:val="A8A7E5B144A64917B8F9677301152D35"/>
              </w:placeholder>
              <w:temporary/>
              <w:showingPlcHdr/>
              <w15:appearance w15:val="hidden"/>
            </w:sdtPr>
            <w:sdtEndPr/>
            <w:sdtContent>
              <w:p w:rsidR="004D3011" w:rsidRPr="00261D1C" w:rsidRDefault="004D3011" w:rsidP="004D3011">
                <w:pPr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EMAIL:</w:t>
                </w:r>
              </w:p>
            </w:sdtContent>
          </w:sdt>
          <w:p w:rsidR="00036450" w:rsidRPr="00261D1C" w:rsidRDefault="00C05D7A" w:rsidP="004D3011">
            <w:pPr>
              <w:rPr>
                <w:rStyle w:val="Hyperlink"/>
                <w:lang w:val="pt-BR"/>
              </w:rPr>
            </w:pPr>
            <w:r>
              <w:rPr>
                <w:lang w:val="pt-BR"/>
              </w:rPr>
              <w:t>marcelo.torrilhas@hotmail.com</w:t>
            </w:r>
          </w:p>
          <w:sdt>
            <w:sdtPr>
              <w:rPr>
                <w:lang w:val="pt-BR"/>
              </w:rPr>
              <w:id w:val="-1444214663"/>
              <w:placeholder>
                <w:docPart w:val="EC0B98EA4E284C5B950B48A472D19E3B"/>
              </w:placeholder>
              <w:temporary/>
              <w:showingPlcHdr/>
              <w15:appearance w15:val="hidden"/>
            </w:sdtPr>
            <w:sdtEndPr/>
            <w:sdtContent>
              <w:p w:rsidR="004D3011" w:rsidRPr="00261D1C" w:rsidRDefault="002400EB" w:rsidP="004D3011">
                <w:pPr>
                  <w:pStyle w:val="Ttulo3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PASSATEMPOS</w:t>
                </w:r>
              </w:p>
            </w:sdtContent>
          </w:sdt>
          <w:p w:rsidR="004D3011" w:rsidRPr="00261D1C" w:rsidRDefault="00C05D7A" w:rsidP="004D3011">
            <w:pPr>
              <w:rPr>
                <w:lang w:val="pt-BR"/>
              </w:rPr>
            </w:pPr>
            <w:r>
              <w:rPr>
                <w:lang w:val="pt-BR"/>
              </w:rPr>
              <w:t>Acampamento com a família</w:t>
            </w:r>
          </w:p>
          <w:p w:rsidR="004D3011" w:rsidRPr="00261D1C" w:rsidRDefault="00C05D7A" w:rsidP="004D3011">
            <w:pPr>
              <w:rPr>
                <w:lang w:val="pt-BR"/>
              </w:rPr>
            </w:pPr>
            <w:r>
              <w:rPr>
                <w:lang w:val="pt-BR"/>
              </w:rPr>
              <w:t>Cinema</w:t>
            </w:r>
          </w:p>
          <w:p w:rsidR="004D3011" w:rsidRPr="00261D1C" w:rsidRDefault="00C05D7A" w:rsidP="004D3011">
            <w:pPr>
              <w:rPr>
                <w:lang w:val="pt-BR"/>
              </w:rPr>
            </w:pPr>
            <w:r>
              <w:rPr>
                <w:lang w:val="pt-BR"/>
              </w:rPr>
              <w:t>Futebol</w:t>
            </w:r>
          </w:p>
          <w:p w:rsidR="004D3011" w:rsidRPr="00261D1C" w:rsidRDefault="0086299E" w:rsidP="004D3011">
            <w:pPr>
              <w:rPr>
                <w:lang w:val="pt-BR"/>
              </w:rPr>
            </w:pPr>
            <w:r>
              <w:rPr>
                <w:lang w:val="pt-BR"/>
              </w:rPr>
              <w:t>Ficar em casa lendo ou assistindo um bom filme</w:t>
            </w:r>
          </w:p>
        </w:tc>
        <w:tc>
          <w:tcPr>
            <w:tcW w:w="720" w:type="dxa"/>
          </w:tcPr>
          <w:p w:rsidR="001B2ABD" w:rsidRPr="00261D1C" w:rsidRDefault="001B2ABD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170" w:type="dxa"/>
          </w:tcPr>
          <w:sdt>
            <w:sdtPr>
              <w:rPr>
                <w:lang w:val="pt-BR"/>
              </w:rPr>
              <w:id w:val="1049110328"/>
              <w:placeholder>
                <w:docPart w:val="0EAAEAB9F5C141C9A9B6F012DA24902F"/>
              </w:placeholder>
              <w:temporary/>
              <w:showingPlcHdr/>
              <w15:appearance w15:val="hidden"/>
            </w:sdtPr>
            <w:sdtEndPr/>
            <w:sdtContent>
              <w:p w:rsidR="001B2ABD" w:rsidRPr="00261D1C" w:rsidRDefault="00E25A26" w:rsidP="00036450">
                <w:pPr>
                  <w:pStyle w:val="Ttulo2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FORMAÇÃO</w:t>
                </w:r>
              </w:p>
            </w:sdtContent>
          </w:sdt>
          <w:p w:rsidR="00036450" w:rsidRPr="00261D1C" w:rsidRDefault="0086299E" w:rsidP="00036450">
            <w:pPr>
              <w:rPr>
                <w:b/>
                <w:lang w:val="pt-BR"/>
              </w:rPr>
            </w:pPr>
            <w:r>
              <w:rPr>
                <w:b/>
                <w:lang w:val="pt-BR"/>
              </w:rPr>
              <w:t xml:space="preserve">Centro Universitário </w:t>
            </w:r>
            <w:proofErr w:type="spellStart"/>
            <w:r>
              <w:rPr>
                <w:b/>
                <w:lang w:val="pt-BR"/>
              </w:rPr>
              <w:t>Unirondon</w:t>
            </w:r>
            <w:proofErr w:type="spellEnd"/>
          </w:p>
          <w:p w:rsidR="00036450" w:rsidRPr="00261D1C" w:rsidRDefault="0086299E" w:rsidP="00036450">
            <w:pPr>
              <w:pStyle w:val="Data"/>
              <w:rPr>
                <w:lang w:val="pt-BR"/>
              </w:rPr>
            </w:pPr>
            <w:proofErr w:type="spellStart"/>
            <w:r>
              <w:rPr>
                <w:lang w:val="pt-BR"/>
              </w:rPr>
              <w:t>Fev</w:t>
            </w:r>
            <w:proofErr w:type="spellEnd"/>
            <w:r>
              <w:rPr>
                <w:lang w:val="pt-BR"/>
              </w:rPr>
              <w:t>/2001</w:t>
            </w:r>
            <w:r w:rsidR="00036450" w:rsidRPr="00261D1C">
              <w:rPr>
                <w:lang w:val="pt-BR" w:bidi="pt-BR"/>
              </w:rPr>
              <w:t xml:space="preserve"> – </w:t>
            </w:r>
            <w:proofErr w:type="spellStart"/>
            <w:r>
              <w:rPr>
                <w:lang w:val="pt-BR"/>
              </w:rPr>
              <w:t>Nov</w:t>
            </w:r>
            <w:proofErr w:type="spellEnd"/>
            <w:r>
              <w:rPr>
                <w:lang w:val="pt-BR"/>
              </w:rPr>
              <w:t>/2004</w:t>
            </w:r>
          </w:p>
          <w:p w:rsidR="004D3011" w:rsidRPr="00261D1C" w:rsidRDefault="0086299E" w:rsidP="00036450">
            <w:pPr>
              <w:rPr>
                <w:lang w:val="pt-BR"/>
              </w:rPr>
            </w:pPr>
            <w:r>
              <w:rPr>
                <w:lang w:val="pt-BR" w:bidi="pt-BR"/>
              </w:rPr>
              <w:t>Dentre as diversas disciplinas contidas nesse curso, as que mais gostei, e consequentemente me destaquei mais, foram: Engenharia de Software, Estrutura de Dados, Algoritmos e Linguagens de Programação.</w:t>
            </w:r>
          </w:p>
          <w:p w:rsidR="00036450" w:rsidRPr="00261D1C" w:rsidRDefault="00036450" w:rsidP="00036450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1001553383"/>
              <w:placeholder>
                <w:docPart w:val="4B6C3D27013F4FCAB5EA4104511000FA"/>
              </w:placeholder>
              <w:temporary/>
              <w:showingPlcHdr/>
              <w15:appearance w15:val="hidden"/>
            </w:sdtPr>
            <w:sdtEndPr/>
            <w:sdtContent>
              <w:p w:rsidR="00036450" w:rsidRPr="00261D1C" w:rsidRDefault="00036450" w:rsidP="00036450">
                <w:pPr>
                  <w:pStyle w:val="Ttulo2"/>
                  <w:rPr>
                    <w:lang w:val="pt-BR"/>
                  </w:rPr>
                </w:pPr>
                <w:r w:rsidRPr="00261D1C">
                  <w:rPr>
                    <w:lang w:val="pt-BR" w:bidi="pt-BR"/>
                  </w:rPr>
                  <w:t>EXPERIÊNCIA DE TRABALHO</w:t>
                </w:r>
              </w:p>
            </w:sdtContent>
          </w:sdt>
          <w:p w:rsidR="00036450" w:rsidRPr="00261D1C" w:rsidRDefault="009A0DCD" w:rsidP="00036450">
            <w:pPr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Maxnivel</w:t>
            </w:r>
            <w:proofErr w:type="spellEnd"/>
            <w:r>
              <w:rPr>
                <w:b/>
                <w:lang w:val="pt-BR"/>
              </w:rPr>
              <w:t xml:space="preserve"> Tecnologia</w:t>
            </w:r>
            <w:r w:rsidR="00036450" w:rsidRPr="00261D1C">
              <w:rPr>
                <w:lang w:val="pt-BR" w:bidi="pt-BR"/>
              </w:rPr>
              <w:t xml:space="preserve"> </w:t>
            </w:r>
            <w:r>
              <w:rPr>
                <w:lang w:val="pt-BR" w:bidi="pt-BR"/>
              </w:rPr>
              <w:t>–</w:t>
            </w:r>
            <w:r w:rsidR="00036450" w:rsidRPr="00261D1C">
              <w:rPr>
                <w:lang w:val="pt-BR" w:bidi="pt-BR"/>
              </w:rPr>
              <w:t xml:space="preserve"> </w:t>
            </w:r>
            <w:r>
              <w:rPr>
                <w:b/>
                <w:lang w:val="pt-BR"/>
              </w:rPr>
              <w:t xml:space="preserve">Analista Desenvolvedor Full </w:t>
            </w:r>
            <w:proofErr w:type="spellStart"/>
            <w:r>
              <w:rPr>
                <w:b/>
                <w:lang w:val="pt-BR"/>
              </w:rPr>
              <w:t>Stack</w:t>
            </w:r>
            <w:proofErr w:type="spellEnd"/>
          </w:p>
          <w:p w:rsidR="00036450" w:rsidRPr="00261D1C" w:rsidRDefault="009A0DCD" w:rsidP="00036450">
            <w:pPr>
              <w:rPr>
                <w:lang w:val="pt-BR"/>
              </w:rPr>
            </w:pPr>
            <w:r>
              <w:rPr>
                <w:lang w:val="pt-BR"/>
              </w:rPr>
              <w:t>Out/2017</w:t>
            </w:r>
            <w:r w:rsidR="00036450" w:rsidRPr="00261D1C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Atualmente</w:t>
            </w:r>
          </w:p>
          <w:p w:rsidR="00036450" w:rsidRDefault="009A0DCD" w:rsidP="00036450">
            <w:pPr>
              <w:rPr>
                <w:lang w:val="pt-BR" w:bidi="pt-BR"/>
              </w:rPr>
            </w:pPr>
            <w:r>
              <w:rPr>
                <w:lang w:val="pt-BR"/>
              </w:rPr>
              <w:t>Manutenção nos sistemas/produtos da empresa onde as tecnologias empregadas são: PHP 5.6</w:t>
            </w:r>
            <w:proofErr w:type="gramStart"/>
            <w:r>
              <w:rPr>
                <w:lang w:val="pt-BR"/>
              </w:rPr>
              <w:t xml:space="preserve">, </w:t>
            </w:r>
            <w:r w:rsidR="00036450" w:rsidRPr="00261D1C">
              <w:rPr>
                <w:lang w:val="pt-BR" w:bidi="pt-BR"/>
              </w:rPr>
              <w:t xml:space="preserve"> </w:t>
            </w:r>
            <w:proofErr w:type="spellStart"/>
            <w:r>
              <w:rPr>
                <w:lang w:val="pt-BR" w:bidi="pt-BR"/>
              </w:rPr>
              <w:t>Codeigniter</w:t>
            </w:r>
            <w:proofErr w:type="spellEnd"/>
            <w:proofErr w:type="gramEnd"/>
            <w:r>
              <w:rPr>
                <w:lang w:val="pt-BR" w:bidi="pt-BR"/>
              </w:rPr>
              <w:t xml:space="preserve">, </w:t>
            </w:r>
            <w:proofErr w:type="spellStart"/>
            <w:r>
              <w:rPr>
                <w:lang w:val="pt-BR" w:bidi="pt-BR"/>
              </w:rPr>
              <w:t>OpenCard</w:t>
            </w:r>
            <w:proofErr w:type="spellEnd"/>
            <w:r>
              <w:rPr>
                <w:lang w:val="pt-BR" w:bidi="pt-BR"/>
              </w:rPr>
              <w:t xml:space="preserve">, </w:t>
            </w:r>
            <w:proofErr w:type="spellStart"/>
            <w:r>
              <w:rPr>
                <w:lang w:val="pt-BR" w:bidi="pt-BR"/>
              </w:rPr>
              <w:t>Bootstrap</w:t>
            </w:r>
            <w:proofErr w:type="spellEnd"/>
            <w:r>
              <w:rPr>
                <w:lang w:val="pt-BR" w:bidi="pt-BR"/>
              </w:rPr>
              <w:t xml:space="preserve">, </w:t>
            </w:r>
            <w:proofErr w:type="spellStart"/>
            <w:r>
              <w:rPr>
                <w:lang w:val="pt-BR" w:bidi="pt-BR"/>
              </w:rPr>
              <w:t>JQuery</w:t>
            </w:r>
            <w:proofErr w:type="spellEnd"/>
            <w:r>
              <w:rPr>
                <w:lang w:val="pt-BR" w:bidi="pt-BR"/>
              </w:rPr>
              <w:t xml:space="preserve">, </w:t>
            </w:r>
            <w:proofErr w:type="spellStart"/>
            <w:r>
              <w:rPr>
                <w:lang w:val="pt-BR" w:bidi="pt-BR"/>
              </w:rPr>
              <w:t>Javascript</w:t>
            </w:r>
            <w:proofErr w:type="spellEnd"/>
            <w:r>
              <w:rPr>
                <w:lang w:val="pt-BR" w:bidi="pt-BR"/>
              </w:rPr>
              <w:t xml:space="preserve">, Angular 1 e </w:t>
            </w:r>
            <w:proofErr w:type="spellStart"/>
            <w:r>
              <w:rPr>
                <w:lang w:val="pt-BR" w:bidi="pt-BR"/>
              </w:rPr>
              <w:t>MySql</w:t>
            </w:r>
            <w:proofErr w:type="spellEnd"/>
            <w:r>
              <w:rPr>
                <w:lang w:val="pt-BR" w:bidi="pt-BR"/>
              </w:rPr>
              <w:t>.</w:t>
            </w:r>
          </w:p>
          <w:p w:rsidR="009A0DCD" w:rsidRPr="00261D1C" w:rsidRDefault="009A0DCD" w:rsidP="00036450">
            <w:pPr>
              <w:rPr>
                <w:lang w:val="pt-BR"/>
              </w:rPr>
            </w:pPr>
            <w:r>
              <w:rPr>
                <w:lang w:val="pt-BR" w:bidi="pt-BR"/>
              </w:rPr>
              <w:t xml:space="preserve">Também atua no desenvolvimento de Novas Funcionalidades, principalmente naquelas que envolve integração através de </w:t>
            </w:r>
            <w:proofErr w:type="spellStart"/>
            <w:r>
              <w:rPr>
                <w:lang w:val="pt-BR" w:bidi="pt-BR"/>
              </w:rPr>
              <w:t>Endpoints</w:t>
            </w:r>
            <w:proofErr w:type="spellEnd"/>
            <w:r>
              <w:rPr>
                <w:lang w:val="pt-BR" w:bidi="pt-BR"/>
              </w:rPr>
              <w:t>/Webservices.</w:t>
            </w:r>
          </w:p>
          <w:p w:rsidR="004D3011" w:rsidRPr="00261D1C" w:rsidRDefault="004D3011" w:rsidP="00036450">
            <w:pPr>
              <w:rPr>
                <w:lang w:val="pt-BR"/>
              </w:rPr>
            </w:pPr>
          </w:p>
          <w:p w:rsidR="004D3011" w:rsidRPr="00261D1C" w:rsidRDefault="009A0DCD" w:rsidP="004D3011">
            <w:pPr>
              <w:rPr>
                <w:bCs/>
                <w:lang w:val="pt-BR"/>
              </w:rPr>
            </w:pPr>
            <w:proofErr w:type="spellStart"/>
            <w:r>
              <w:rPr>
                <w:b/>
                <w:lang w:val="pt-BR"/>
              </w:rPr>
              <w:t>Uniorka</w:t>
            </w:r>
            <w:proofErr w:type="spellEnd"/>
            <w:r>
              <w:rPr>
                <w:b/>
                <w:lang w:val="pt-BR"/>
              </w:rPr>
              <w:t xml:space="preserve"> -</w:t>
            </w:r>
            <w:r w:rsidR="004D3011" w:rsidRPr="00261D1C">
              <w:rPr>
                <w:lang w:val="pt-BR" w:bidi="pt-BR"/>
              </w:rPr>
              <w:t xml:space="preserve"> </w:t>
            </w:r>
            <w:r>
              <w:rPr>
                <w:b/>
                <w:lang w:val="pt-BR"/>
              </w:rPr>
              <w:t>Gerente de TI</w:t>
            </w:r>
          </w:p>
          <w:p w:rsidR="004D3011" w:rsidRPr="00261D1C" w:rsidRDefault="009A0DCD" w:rsidP="004D3011">
            <w:pPr>
              <w:rPr>
                <w:lang w:val="pt-BR"/>
              </w:rPr>
            </w:pPr>
            <w:proofErr w:type="spellStart"/>
            <w:r>
              <w:rPr>
                <w:lang w:val="pt-BR"/>
              </w:rPr>
              <w:t>Jul</w:t>
            </w:r>
            <w:proofErr w:type="spellEnd"/>
            <w:r>
              <w:rPr>
                <w:lang w:val="pt-BR"/>
              </w:rPr>
              <w:t>/2015</w:t>
            </w:r>
            <w:r w:rsidR="004D3011" w:rsidRPr="00261D1C">
              <w:rPr>
                <w:lang w:val="pt-BR" w:bidi="pt-BR"/>
              </w:rPr>
              <w:t xml:space="preserve"> – </w:t>
            </w:r>
            <w:r>
              <w:rPr>
                <w:lang w:val="pt-BR"/>
              </w:rPr>
              <w:t>Mai/2017</w:t>
            </w:r>
          </w:p>
          <w:p w:rsidR="009A0DCD" w:rsidRDefault="009A0DCD" w:rsidP="004D3011">
            <w:pPr>
              <w:rPr>
                <w:lang w:val="pt-BR"/>
              </w:rPr>
            </w:pPr>
            <w:r>
              <w:rPr>
                <w:lang w:val="pt-BR"/>
              </w:rPr>
              <w:t>Responsável pelo projeto do sistema Acadêmico Financeiro, desenvolvido em .net com banco SQL Server.</w:t>
            </w:r>
          </w:p>
          <w:p w:rsidR="004D3011" w:rsidRPr="00261D1C" w:rsidRDefault="009A0DCD" w:rsidP="004D3011">
            <w:pPr>
              <w:rPr>
                <w:lang w:val="pt-BR"/>
              </w:rPr>
            </w:pPr>
            <w:r>
              <w:rPr>
                <w:lang w:val="pt-BR"/>
              </w:rPr>
              <w:t>Também atuei como responsável pelo setor de TI, desde a contratação de funcionários como gerenciamento das demandas do setor.</w:t>
            </w:r>
            <w:r w:rsidR="00036450" w:rsidRPr="00261D1C">
              <w:rPr>
                <w:lang w:val="pt-BR" w:bidi="pt-BR"/>
              </w:rPr>
              <w:t xml:space="preserve"> </w:t>
            </w:r>
          </w:p>
          <w:p w:rsidR="004D3011" w:rsidRPr="00261D1C" w:rsidRDefault="004D3011" w:rsidP="00036450">
            <w:pPr>
              <w:rPr>
                <w:lang w:val="pt-BR"/>
              </w:rPr>
            </w:pPr>
          </w:p>
          <w:sdt>
            <w:sdtPr>
              <w:rPr>
                <w:lang w:val="pt-BR"/>
              </w:rPr>
              <w:id w:val="1669594239"/>
              <w:placeholder>
                <w:docPart w:val="B938879DB99B4B47BE5CAA530855ED88"/>
              </w:placeholder>
              <w:temporary/>
              <w:showingPlcHdr/>
              <w15:appearance w15:val="hidden"/>
            </w:sdtPr>
            <w:sdtEndPr/>
            <w:sdtContent>
              <w:p w:rsidR="00036450" w:rsidRPr="00261D1C" w:rsidRDefault="00180329" w:rsidP="00036450">
                <w:pPr>
                  <w:pStyle w:val="Ttulo2"/>
                  <w:rPr>
                    <w:lang w:val="pt-BR"/>
                  </w:rPr>
                </w:pPr>
                <w:r w:rsidRPr="00261D1C">
                  <w:rPr>
                    <w:rStyle w:val="Ttulo2Char"/>
                    <w:b/>
                    <w:lang w:val="pt-BR" w:bidi="pt-BR"/>
                  </w:rPr>
                  <w:t>HABILIDADES</w:t>
                </w:r>
              </w:p>
            </w:sdtContent>
          </w:sdt>
          <w:p w:rsidR="00036450" w:rsidRPr="00261D1C" w:rsidRDefault="00112054" w:rsidP="004D3011">
            <w:pPr>
              <w:rPr>
                <w:color w:val="FFFFFF" w:themeColor="background1"/>
                <w:lang w:val="pt-BR"/>
              </w:rPr>
            </w:pPr>
            <w:bookmarkStart w:id="0" w:name="_GoBack"/>
            <w:r w:rsidRPr="00261D1C">
              <w:rPr>
                <w:noProof/>
                <w:color w:val="000000" w:themeColor="text1"/>
                <w:lang w:val="pt-BR" w:eastAsia="en-US"/>
              </w:rPr>
              <w:drawing>
                <wp:inline distT="0" distB="0" distL="0" distR="0" wp14:anchorId="2488B033" wp14:editId="2ADC65D3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  <w:bookmarkEnd w:id="0"/>
          </w:p>
        </w:tc>
      </w:tr>
      <w:tr w:rsidR="0086299E" w:rsidRPr="00261D1C" w:rsidTr="00CC6448">
        <w:tc>
          <w:tcPr>
            <w:tcW w:w="3600" w:type="dxa"/>
          </w:tcPr>
          <w:p w:rsidR="0086299E" w:rsidRDefault="0086299E" w:rsidP="00036450">
            <w:pPr>
              <w:pStyle w:val="Ttulo3"/>
              <w:rPr>
                <w:lang w:val="pt-BR"/>
              </w:rPr>
            </w:pPr>
          </w:p>
        </w:tc>
        <w:tc>
          <w:tcPr>
            <w:tcW w:w="720" w:type="dxa"/>
          </w:tcPr>
          <w:p w:rsidR="0086299E" w:rsidRPr="00261D1C" w:rsidRDefault="0086299E" w:rsidP="000C45FF">
            <w:pPr>
              <w:tabs>
                <w:tab w:val="left" w:pos="990"/>
              </w:tabs>
              <w:rPr>
                <w:lang w:val="pt-BR"/>
              </w:rPr>
            </w:pPr>
          </w:p>
        </w:tc>
        <w:tc>
          <w:tcPr>
            <w:tcW w:w="6170" w:type="dxa"/>
          </w:tcPr>
          <w:p w:rsidR="0086299E" w:rsidRDefault="0086299E" w:rsidP="00036450">
            <w:pPr>
              <w:pStyle w:val="Ttulo2"/>
              <w:rPr>
                <w:lang w:val="pt-BR"/>
              </w:rPr>
            </w:pPr>
          </w:p>
        </w:tc>
      </w:tr>
    </w:tbl>
    <w:p w:rsidR="0043117B" w:rsidRDefault="00027D5D" w:rsidP="000C45FF">
      <w:pPr>
        <w:tabs>
          <w:tab w:val="left" w:pos="990"/>
        </w:tabs>
      </w:pPr>
    </w:p>
    <w:sectPr w:rsidR="0043117B" w:rsidSect="0005434D">
      <w:headerReference w:type="default" r:id="rId12"/>
      <w:pgSz w:w="11906" w:h="16838" w:code="9"/>
      <w:pgMar w:top="567" w:right="720" w:bottom="28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7D5D" w:rsidRDefault="00027D5D" w:rsidP="000C45FF">
      <w:r>
        <w:separator/>
      </w:r>
    </w:p>
  </w:endnote>
  <w:endnote w:type="continuationSeparator" w:id="0">
    <w:p w:rsidR="00027D5D" w:rsidRDefault="00027D5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7D5D" w:rsidRDefault="00027D5D" w:rsidP="000C45FF">
      <w:r>
        <w:separator/>
      </w:r>
    </w:p>
  </w:footnote>
  <w:footnote w:type="continuationSeparator" w:id="0">
    <w:p w:rsidR="00027D5D" w:rsidRDefault="00027D5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Default="000C45FF">
    <w:pPr>
      <w:pStyle w:val="Cabealh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65B7B6F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1" name="Elemento gráfico 3" descr="elemento decorati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DE9"/>
    <w:rsid w:val="00027D5D"/>
    <w:rsid w:val="00036450"/>
    <w:rsid w:val="0005434D"/>
    <w:rsid w:val="000A3428"/>
    <w:rsid w:val="000C45FF"/>
    <w:rsid w:val="000E3FD1"/>
    <w:rsid w:val="00112054"/>
    <w:rsid w:val="001525E1"/>
    <w:rsid w:val="00160DE9"/>
    <w:rsid w:val="00180329"/>
    <w:rsid w:val="0019001F"/>
    <w:rsid w:val="001A13D3"/>
    <w:rsid w:val="001A74A5"/>
    <w:rsid w:val="001B2ABD"/>
    <w:rsid w:val="001E0391"/>
    <w:rsid w:val="001E1759"/>
    <w:rsid w:val="001F1ECC"/>
    <w:rsid w:val="002060D9"/>
    <w:rsid w:val="002400EB"/>
    <w:rsid w:val="00241C93"/>
    <w:rsid w:val="00256CF7"/>
    <w:rsid w:val="00261D1C"/>
    <w:rsid w:val="0030481B"/>
    <w:rsid w:val="0037121F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867A0"/>
    <w:rsid w:val="007927F5"/>
    <w:rsid w:val="00802CA0"/>
    <w:rsid w:val="0086299E"/>
    <w:rsid w:val="00930ABC"/>
    <w:rsid w:val="00964E34"/>
    <w:rsid w:val="009A0DCD"/>
    <w:rsid w:val="00A2118D"/>
    <w:rsid w:val="00AD76E2"/>
    <w:rsid w:val="00B20152"/>
    <w:rsid w:val="00B33EC1"/>
    <w:rsid w:val="00B514F2"/>
    <w:rsid w:val="00B70850"/>
    <w:rsid w:val="00BA0637"/>
    <w:rsid w:val="00C05D7A"/>
    <w:rsid w:val="00C066B6"/>
    <w:rsid w:val="00C37BA1"/>
    <w:rsid w:val="00C4674C"/>
    <w:rsid w:val="00C506CF"/>
    <w:rsid w:val="00C72BED"/>
    <w:rsid w:val="00C9578B"/>
    <w:rsid w:val="00CC6448"/>
    <w:rsid w:val="00D0284C"/>
    <w:rsid w:val="00D2522B"/>
    <w:rsid w:val="00D5459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BCF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7BA1"/>
    <w:rPr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1B2ABD"/>
    <w:rPr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E25A26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036450"/>
  </w:style>
  <w:style w:type="character" w:customStyle="1" w:styleId="DataChar">
    <w:name w:val="Data Char"/>
    <w:basedOn w:val="Fontepargpadro"/>
    <w:link w:val="Data"/>
    <w:uiPriority w:val="99"/>
    <w:rsid w:val="00036450"/>
    <w:rPr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C37BA1"/>
    <w:rPr>
      <w:color w:val="DD8047" w:themeColor="accent2"/>
      <w:u w:val="single"/>
    </w:rPr>
  </w:style>
  <w:style w:type="character" w:customStyle="1" w:styleId="MenoPendente1">
    <w:name w:val="Menção Pendente1"/>
    <w:basedOn w:val="Fontepargpadro"/>
    <w:uiPriority w:val="99"/>
    <w:semiHidden/>
    <w:rsid w:val="004813B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C45FF"/>
    <w:rPr>
      <w:sz w:val="22"/>
      <w:szCs w:val="22"/>
    </w:rPr>
  </w:style>
  <w:style w:type="paragraph" w:styleId="Rodap">
    <w:name w:val="footer"/>
    <w:basedOn w:val="Normal"/>
    <w:link w:val="Rodap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0C45FF"/>
    <w:rPr>
      <w:sz w:val="22"/>
      <w:szCs w:val="22"/>
    </w:rPr>
  </w:style>
  <w:style w:type="table" w:styleId="Tabelacomgrade">
    <w:name w:val="Table Grid"/>
    <w:basedOn w:val="Tabe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1B2ABD"/>
    <w:rPr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41C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C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elo\AppData\Roaming\Microsoft\Templates\Curr&#237;culo%20cinza%20e%20azu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010280408660888"/>
          <c:y val="0"/>
          <c:w val="0.7405285546203276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.Net</c:v>
                </c:pt>
                <c:pt idx="1">
                  <c:v>PHP 5.6</c:v>
                </c:pt>
                <c:pt idx="2">
                  <c:v>Ionic 4</c:v>
                </c:pt>
                <c:pt idx="3">
                  <c:v>MySql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0.63</c:v>
                </c:pt>
                <c:pt idx="1">
                  <c:v>0.86</c:v>
                </c:pt>
                <c:pt idx="2">
                  <c:v>0.33</c:v>
                </c:pt>
                <c:pt idx="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5888128"/>
        <c:axId val="55889920"/>
      </c:barChart>
      <c:catAx>
        <c:axId val="5588812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889920"/>
        <c:crosses val="autoZero"/>
        <c:auto val="1"/>
        <c:lblAlgn val="ctr"/>
        <c:lblOffset val="100"/>
        <c:noMultiLvlLbl val="0"/>
      </c:catAx>
      <c:valAx>
        <c:axId val="55889920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5888128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C265922DD974E4891C68B58A3C6AD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479867F-01C0-46B8-8CCF-0AA5B329CF0E}"/>
      </w:docPartPr>
      <w:docPartBody>
        <w:p w:rsidR="00000000" w:rsidRDefault="00922D03">
          <w:pPr>
            <w:pStyle w:val="0C265922DD974E4891C68B58A3C6AD4D"/>
          </w:pPr>
          <w:r w:rsidRPr="00D5459D">
            <w:rPr>
              <w:lang w:bidi="pt-BR"/>
            </w:rPr>
            <w:t>Perfil</w:t>
          </w:r>
        </w:p>
      </w:docPartBody>
    </w:docPart>
    <w:docPart>
      <w:docPartPr>
        <w:name w:val="AE1B1AE365CF441F9CDC0EEDF6493D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218EE4-11CB-4EB4-BFB3-65B084160FF4}"/>
      </w:docPartPr>
      <w:docPartBody>
        <w:p w:rsidR="00000000" w:rsidRDefault="00922D03">
          <w:pPr>
            <w:pStyle w:val="AE1B1AE365CF441F9CDC0EEDF6493D28"/>
          </w:pPr>
          <w:r w:rsidRPr="00036450">
            <w:rPr>
              <w:lang w:bidi="pt-BR"/>
            </w:rPr>
            <w:t>CONTATO</w:t>
          </w:r>
        </w:p>
      </w:docPartBody>
    </w:docPart>
    <w:docPart>
      <w:docPartPr>
        <w:name w:val="9BB62B3848894010ACF283416C174A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72E2B85-143D-488F-B2D4-8421D2E2327B}"/>
      </w:docPartPr>
      <w:docPartBody>
        <w:p w:rsidR="00000000" w:rsidRDefault="00922D03">
          <w:pPr>
            <w:pStyle w:val="9BB62B3848894010ACF283416C174A58"/>
          </w:pPr>
          <w:r w:rsidRPr="004D3011">
            <w:rPr>
              <w:lang w:bidi="pt-BR"/>
            </w:rPr>
            <w:t>TELEFONE:</w:t>
          </w:r>
        </w:p>
      </w:docPartBody>
    </w:docPart>
    <w:docPart>
      <w:docPartPr>
        <w:name w:val="07D1BB2075F84D298BB22A420828B5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E4A6520-967D-4692-BD1D-5BB04165AF73}"/>
      </w:docPartPr>
      <w:docPartBody>
        <w:p w:rsidR="00000000" w:rsidRDefault="00922D03">
          <w:pPr>
            <w:pStyle w:val="07D1BB2075F84D298BB22A420828B5A1"/>
          </w:pPr>
          <w:r w:rsidRPr="004D3011">
            <w:rPr>
              <w:lang w:bidi="pt-BR"/>
            </w:rPr>
            <w:t>SITE:</w:t>
          </w:r>
        </w:p>
      </w:docPartBody>
    </w:docPart>
    <w:docPart>
      <w:docPartPr>
        <w:name w:val="A8A7E5B144A64917B8F9677301152D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CC8011-4EC4-4A35-8B22-F6F3A9ADFB87}"/>
      </w:docPartPr>
      <w:docPartBody>
        <w:p w:rsidR="00000000" w:rsidRDefault="00922D03">
          <w:pPr>
            <w:pStyle w:val="A8A7E5B144A64917B8F9677301152D35"/>
          </w:pPr>
          <w:r w:rsidRPr="004D3011">
            <w:rPr>
              <w:lang w:bidi="pt-BR"/>
            </w:rPr>
            <w:t>EMAIL:</w:t>
          </w:r>
        </w:p>
      </w:docPartBody>
    </w:docPart>
    <w:docPart>
      <w:docPartPr>
        <w:name w:val="EC0B98EA4E284C5B950B48A472D19E3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CE154BF-1D68-40C6-BB27-1BBA0AB6795A}"/>
      </w:docPartPr>
      <w:docPartBody>
        <w:p w:rsidR="00000000" w:rsidRDefault="00922D03">
          <w:pPr>
            <w:pStyle w:val="EC0B98EA4E284C5B950B48A472D19E3B"/>
          </w:pPr>
          <w:r w:rsidRPr="004D3011">
            <w:rPr>
              <w:lang w:bidi="pt-BR"/>
            </w:rPr>
            <w:t>PASSATEMPOS</w:t>
          </w:r>
        </w:p>
      </w:docPartBody>
    </w:docPart>
    <w:docPart>
      <w:docPartPr>
        <w:name w:val="0EAAEAB9F5C141C9A9B6F012DA24902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98E175-E654-4B24-8BA9-4D97D0A121E5}"/>
      </w:docPartPr>
      <w:docPartBody>
        <w:p w:rsidR="00000000" w:rsidRDefault="00922D03">
          <w:pPr>
            <w:pStyle w:val="0EAAEAB9F5C141C9A9B6F012DA24902F"/>
          </w:pPr>
          <w:r w:rsidRPr="00036450">
            <w:rPr>
              <w:lang w:bidi="pt-BR"/>
            </w:rPr>
            <w:t>FORMAÇÃO</w:t>
          </w:r>
        </w:p>
      </w:docPartBody>
    </w:docPart>
    <w:docPart>
      <w:docPartPr>
        <w:name w:val="4B6C3D27013F4FCAB5EA4104511000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F983292-57E2-4D20-9BF7-5264BAFC9B04}"/>
      </w:docPartPr>
      <w:docPartBody>
        <w:p w:rsidR="00000000" w:rsidRDefault="00922D03">
          <w:pPr>
            <w:pStyle w:val="4B6C3D27013F4FCAB5EA4104511000FA"/>
          </w:pPr>
          <w:r w:rsidRPr="00036450">
            <w:rPr>
              <w:lang w:bidi="pt-BR"/>
            </w:rPr>
            <w:t>EXPERIÊNCIA DE TRABALHO</w:t>
          </w:r>
        </w:p>
      </w:docPartBody>
    </w:docPart>
    <w:docPart>
      <w:docPartPr>
        <w:name w:val="B938879DB99B4B47BE5CAA530855ED8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B6EF49-A50D-4908-8024-1425A2050DAB}"/>
      </w:docPartPr>
      <w:docPartBody>
        <w:p w:rsidR="00000000" w:rsidRDefault="00922D03">
          <w:pPr>
            <w:pStyle w:val="B938879DB99B4B47BE5CAA530855ED88"/>
          </w:pPr>
          <w:r w:rsidRPr="00036450">
            <w:rPr>
              <w:rStyle w:val="Ttulo2Char"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D03"/>
    <w:rsid w:val="0092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D0616AB85424382B497553FB182A35D">
    <w:name w:val="7D0616AB85424382B497553FB182A35D"/>
  </w:style>
  <w:style w:type="paragraph" w:customStyle="1" w:styleId="AE36416A9C7D49E7AB1205C835DD98F3">
    <w:name w:val="AE36416A9C7D49E7AB1205C835DD98F3"/>
  </w:style>
  <w:style w:type="paragraph" w:customStyle="1" w:styleId="0C265922DD974E4891C68B58A3C6AD4D">
    <w:name w:val="0C265922DD974E4891C68B58A3C6AD4D"/>
  </w:style>
  <w:style w:type="paragraph" w:customStyle="1" w:styleId="D438F1C4C0AC449896E6F57606378052">
    <w:name w:val="D438F1C4C0AC449896E6F57606378052"/>
  </w:style>
  <w:style w:type="paragraph" w:customStyle="1" w:styleId="AE1B1AE365CF441F9CDC0EEDF6493D28">
    <w:name w:val="AE1B1AE365CF441F9CDC0EEDF6493D28"/>
  </w:style>
  <w:style w:type="paragraph" w:customStyle="1" w:styleId="9BB62B3848894010ACF283416C174A58">
    <w:name w:val="9BB62B3848894010ACF283416C174A58"/>
  </w:style>
  <w:style w:type="paragraph" w:customStyle="1" w:styleId="0DB1C35E76E944E7A29C9CD1C53572D8">
    <w:name w:val="0DB1C35E76E944E7A29C9CD1C53572D8"/>
  </w:style>
  <w:style w:type="paragraph" w:customStyle="1" w:styleId="07D1BB2075F84D298BB22A420828B5A1">
    <w:name w:val="07D1BB2075F84D298BB22A420828B5A1"/>
  </w:style>
  <w:style w:type="paragraph" w:customStyle="1" w:styleId="E8A7536A3F644A28BC61B9E9314CADD2">
    <w:name w:val="E8A7536A3F644A28BC61B9E9314CADD2"/>
  </w:style>
  <w:style w:type="paragraph" w:customStyle="1" w:styleId="A8A7E5B144A64917B8F9677301152D35">
    <w:name w:val="A8A7E5B144A64917B8F9677301152D35"/>
  </w:style>
  <w:style w:type="character" w:styleId="Hyperlink">
    <w:name w:val="Hyperlink"/>
    <w:basedOn w:val="Fontepargpadro"/>
    <w:uiPriority w:val="99"/>
    <w:unhideWhenUsed/>
    <w:rPr>
      <w:color w:val="ED7D31" w:themeColor="accent2"/>
      <w:u w:val="single"/>
    </w:rPr>
  </w:style>
  <w:style w:type="paragraph" w:customStyle="1" w:styleId="637A374E9B2B49699DCEB573D683688A">
    <w:name w:val="637A374E9B2B49699DCEB573D683688A"/>
  </w:style>
  <w:style w:type="paragraph" w:customStyle="1" w:styleId="EC0B98EA4E284C5B950B48A472D19E3B">
    <w:name w:val="EC0B98EA4E284C5B950B48A472D19E3B"/>
  </w:style>
  <w:style w:type="paragraph" w:customStyle="1" w:styleId="5C70F378154E4FD7B36846967C49F381">
    <w:name w:val="5C70F378154E4FD7B36846967C49F381"/>
  </w:style>
  <w:style w:type="paragraph" w:customStyle="1" w:styleId="7757A9152654429D9819D3B53F5F799F">
    <w:name w:val="7757A9152654429D9819D3B53F5F799F"/>
  </w:style>
  <w:style w:type="paragraph" w:customStyle="1" w:styleId="7B6509C6C26B4E2DBE74DF5E73961EC6">
    <w:name w:val="7B6509C6C26B4E2DBE74DF5E73961EC6"/>
  </w:style>
  <w:style w:type="paragraph" w:customStyle="1" w:styleId="2004445B16C34A01BCC6227CBC52F278">
    <w:name w:val="2004445B16C34A01BCC6227CBC52F278"/>
  </w:style>
  <w:style w:type="paragraph" w:customStyle="1" w:styleId="0EAAEAB9F5C141C9A9B6F012DA24902F">
    <w:name w:val="0EAAEAB9F5C141C9A9B6F012DA24902F"/>
  </w:style>
  <w:style w:type="paragraph" w:customStyle="1" w:styleId="1CA37B9E8BE34690BD700EA554B442A8">
    <w:name w:val="1CA37B9E8BE34690BD700EA554B442A8"/>
  </w:style>
  <w:style w:type="paragraph" w:customStyle="1" w:styleId="86EFC853CCA642D69A276EE06C93DF03">
    <w:name w:val="86EFC853CCA642D69A276EE06C93DF03"/>
  </w:style>
  <w:style w:type="paragraph" w:customStyle="1" w:styleId="F92023A5915A46C9AC93D55E049AB512">
    <w:name w:val="F92023A5915A46C9AC93D55E049AB512"/>
  </w:style>
  <w:style w:type="paragraph" w:customStyle="1" w:styleId="0EAD9D3CBB99473AAF48AE2909814D71">
    <w:name w:val="0EAD9D3CBB99473AAF48AE2909814D71"/>
  </w:style>
  <w:style w:type="paragraph" w:customStyle="1" w:styleId="B749688B7FA94ABEB660E6ECB099F4FE">
    <w:name w:val="B749688B7FA94ABEB660E6ECB099F4FE"/>
  </w:style>
  <w:style w:type="paragraph" w:customStyle="1" w:styleId="D21A21F9A284416680A8E234CC52354D">
    <w:name w:val="D21A21F9A284416680A8E234CC52354D"/>
  </w:style>
  <w:style w:type="paragraph" w:customStyle="1" w:styleId="19C923D4D7BC41E7BB81AA0835DDBAB9">
    <w:name w:val="19C923D4D7BC41E7BB81AA0835DDBAB9"/>
  </w:style>
  <w:style w:type="paragraph" w:customStyle="1" w:styleId="4B6C3D27013F4FCAB5EA4104511000FA">
    <w:name w:val="4B6C3D27013F4FCAB5EA4104511000FA"/>
  </w:style>
  <w:style w:type="paragraph" w:customStyle="1" w:styleId="8C322898F92F462896F39F378B547F70">
    <w:name w:val="8C322898F92F462896F39F378B547F70"/>
  </w:style>
  <w:style w:type="paragraph" w:customStyle="1" w:styleId="FC028AB0A67B438796D41A858B8E8E70">
    <w:name w:val="FC028AB0A67B438796D41A858B8E8E70"/>
  </w:style>
  <w:style w:type="paragraph" w:customStyle="1" w:styleId="1C5059FCB0B8479C991A88CCC4168F6E">
    <w:name w:val="1C5059FCB0B8479C991A88CCC4168F6E"/>
  </w:style>
  <w:style w:type="paragraph" w:customStyle="1" w:styleId="434A1FDC242B4D9A9C0C9F9CEFFEB7B7">
    <w:name w:val="434A1FDC242B4D9A9C0C9F9CEFFEB7B7"/>
  </w:style>
  <w:style w:type="paragraph" w:customStyle="1" w:styleId="3B3175D417FF4A77A27CF556DC7440ED">
    <w:name w:val="3B3175D417FF4A77A27CF556DC7440ED"/>
  </w:style>
  <w:style w:type="paragraph" w:customStyle="1" w:styleId="8FD1A71D0C1246FF8F154B018B76C4AC">
    <w:name w:val="8FD1A71D0C1246FF8F154B018B76C4AC"/>
  </w:style>
  <w:style w:type="paragraph" w:customStyle="1" w:styleId="DB5D72F49ABF4445B71DA2289F480A1F">
    <w:name w:val="DB5D72F49ABF4445B71DA2289F480A1F"/>
  </w:style>
  <w:style w:type="paragraph" w:customStyle="1" w:styleId="BC25CAE871EC47F4BED83521E9C2B125">
    <w:name w:val="BC25CAE871EC47F4BED83521E9C2B125"/>
  </w:style>
  <w:style w:type="paragraph" w:customStyle="1" w:styleId="0BEE6CF143084CBF81E5C97A6B5C411C">
    <w:name w:val="0BEE6CF143084CBF81E5C97A6B5C411C"/>
  </w:style>
  <w:style w:type="paragraph" w:customStyle="1" w:styleId="4E259D87104C4AA982FE0C1119A13B43">
    <w:name w:val="4E259D87104C4AA982FE0C1119A13B43"/>
  </w:style>
  <w:style w:type="paragraph" w:customStyle="1" w:styleId="AE84EC65854940E6AD20A9B46B393710">
    <w:name w:val="AE84EC65854940E6AD20A9B46B393710"/>
  </w:style>
  <w:style w:type="paragraph" w:customStyle="1" w:styleId="690D18C909D2443392AC032A28B2097D">
    <w:name w:val="690D18C909D2443392AC032A28B2097D"/>
  </w:style>
  <w:style w:type="paragraph" w:customStyle="1" w:styleId="0592B6ACBD514C1DA1474E2A4307F7CE">
    <w:name w:val="0592B6ACBD514C1DA1474E2A4307F7CE"/>
  </w:style>
  <w:style w:type="paragraph" w:customStyle="1" w:styleId="BDD0769C96E741DAACD8F5A6623E6D24">
    <w:name w:val="BDD0769C96E741DAACD8F5A6623E6D24"/>
  </w:style>
  <w:style w:type="paragraph" w:customStyle="1" w:styleId="3AF90DD1CE3A4803A711516376F3B6B2">
    <w:name w:val="3AF90DD1CE3A4803A711516376F3B6B2"/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aps/>
      <w:szCs w:val="26"/>
      <w:lang w:val="pt-PT" w:eastAsia="ja-JP"/>
    </w:rPr>
  </w:style>
  <w:style w:type="paragraph" w:customStyle="1" w:styleId="B938879DB99B4B47BE5CAA530855ED88">
    <w:name w:val="B938879DB99B4B47BE5CAA530855E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203D5F-FF77-45BF-9727-5429B6F41A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EAD815F-B2F8-422F-9315-93019FF497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BC06993A-BF58-4B83-9D02-A22431F3C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</Template>
  <TotalTime>0</TotalTime>
  <Pages>1</Pages>
  <Words>274</Words>
  <Characters>1481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2019-04-02T01:48:00Z</dcterms:created>
  <dcterms:modified xsi:type="dcterms:W3CDTF">2019-04-02T02:48:00Z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